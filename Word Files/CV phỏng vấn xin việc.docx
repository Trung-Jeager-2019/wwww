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652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731698" w14:paraId="30A9168A" w14:textId="77777777" w:rsidTr="00305659">
        <w:trPr>
          <w:trHeight w:val="4410"/>
        </w:trPr>
        <w:tc>
          <w:tcPr>
            <w:tcW w:w="3600" w:type="dxa"/>
            <w:vAlign w:val="bottom"/>
          </w:tcPr>
          <w:p w14:paraId="197DD2C4" w14:textId="77777777" w:rsidR="001B2ABD" w:rsidRPr="00731698" w:rsidRDefault="00C1347E" w:rsidP="00267D99">
            <w:pPr>
              <w:tabs>
                <w:tab w:val="left" w:pos="990"/>
              </w:tabs>
              <w:jc w:val="center"/>
              <w:rPr>
                <w:rFonts w:ascii="Arial" w:hAnsi="Arial" w:cs="Arial"/>
              </w:rPr>
            </w:pPr>
            <w:r w:rsidRPr="00731698">
              <w:rPr>
                <w:rFonts w:ascii="Arial" w:hAnsi="Arial" w:cs="Arial"/>
                <w:noProof/>
              </w:rPr>
              <w:drawing>
                <wp:inline distT="0" distB="0" distL="0" distR="0" wp14:anchorId="0FDFC115" wp14:editId="15FEF236">
                  <wp:extent cx="2139950" cy="2132330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B_IMG_1539441375344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132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0B5B09" w14:textId="77777777" w:rsidR="001B2ABD" w:rsidRPr="00731698" w:rsidRDefault="001B2ABD" w:rsidP="00267D99">
            <w:pPr>
              <w:tabs>
                <w:tab w:val="left" w:pos="990"/>
              </w:tabs>
              <w:rPr>
                <w:rFonts w:ascii="Arial" w:hAnsi="Arial" w:cs="Arial"/>
              </w:rPr>
            </w:pPr>
          </w:p>
        </w:tc>
        <w:tc>
          <w:tcPr>
            <w:tcW w:w="6470" w:type="dxa"/>
            <w:vAlign w:val="bottom"/>
          </w:tcPr>
          <w:p w14:paraId="4DB013BA" w14:textId="77777777" w:rsidR="001B2ABD" w:rsidRPr="00731698" w:rsidRDefault="00997B10" w:rsidP="00267D99">
            <w:pPr>
              <w:pStyle w:val="Tiu"/>
              <w:rPr>
                <w:rFonts w:ascii="Arial" w:hAnsi="Arial" w:cs="Arial"/>
                <w:sz w:val="72"/>
                <w:szCs w:val="72"/>
              </w:rPr>
            </w:pPr>
            <w:r w:rsidRPr="00731698">
              <w:rPr>
                <w:rFonts w:ascii="Arial" w:hAnsi="Arial" w:cs="Arial"/>
                <w:sz w:val="72"/>
                <w:szCs w:val="72"/>
              </w:rPr>
              <w:t>Nguyễn Thành TRung</w:t>
            </w:r>
          </w:p>
          <w:p w14:paraId="76F1ADE5" w14:textId="7B786767" w:rsidR="001B2ABD" w:rsidRPr="00731698" w:rsidRDefault="00722412" w:rsidP="00267D99">
            <w:pPr>
              <w:pStyle w:val="Tiuphu"/>
              <w:rPr>
                <w:rFonts w:ascii="Arial" w:hAnsi="Arial" w:cs="Arial"/>
                <w:b/>
              </w:rPr>
            </w:pPr>
            <w:r w:rsidRPr="00731698">
              <w:rPr>
                <w:rFonts w:ascii="Arial" w:hAnsi="Arial" w:cs="Arial"/>
                <w:b/>
                <w:spacing w:val="0"/>
                <w:w w:val="100"/>
              </w:rPr>
              <w:t>Vị trí: Thực tập sinh</w:t>
            </w:r>
          </w:p>
        </w:tc>
      </w:tr>
    </w:tbl>
    <w:p w14:paraId="61D278C8" w14:textId="11E65275" w:rsidR="00766D0B" w:rsidRPr="00731698" w:rsidRDefault="00766D0B" w:rsidP="00267D99">
      <w:pPr>
        <w:rPr>
          <w:rFonts w:ascii="Arial" w:hAnsi="Arial" w:cs="Arial"/>
          <w:b/>
          <w:bCs/>
          <w:caps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766D0B" w:rsidRPr="00731698" w14:paraId="08C58134" w14:textId="77777777" w:rsidTr="00724C35">
        <w:tc>
          <w:tcPr>
            <w:tcW w:w="3600" w:type="dxa"/>
          </w:tcPr>
          <w:p w14:paraId="627089E3" w14:textId="77777777" w:rsidR="00766D0B" w:rsidRPr="00731698" w:rsidRDefault="00766D0B" w:rsidP="00267D99">
            <w:pPr>
              <w:pStyle w:val="u2"/>
              <w:spacing w:after="0"/>
              <w:rPr>
                <w:rFonts w:ascii="Arial" w:hAnsi="Arial" w:cs="Arial"/>
                <w:color w:val="00B0F0"/>
              </w:rPr>
            </w:pPr>
            <w:r w:rsidRPr="00731698">
              <w:rPr>
                <w:rFonts w:ascii="Arial" w:hAnsi="Arial" w:cs="Arial"/>
                <w:color w:val="00B0F0"/>
              </w:rPr>
              <w:t>Thông tin cá nhân</w:t>
            </w:r>
          </w:p>
          <w:p w14:paraId="1266C5A0" w14:textId="77777777" w:rsidR="00766D0B" w:rsidRPr="00731698" w:rsidRDefault="00766D0B" w:rsidP="00267D99">
            <w:pPr>
              <w:rPr>
                <w:rFonts w:ascii="Arial" w:hAnsi="Arial" w:cs="Arial"/>
              </w:rPr>
            </w:pPr>
            <w:r w:rsidRPr="00731698">
              <w:rPr>
                <w:rFonts w:ascii="Arial" w:hAnsi="Arial" w:cs="Arial"/>
              </w:rPr>
              <w:t>Ngày sinh: 14/12/1999</w:t>
            </w:r>
            <w:r w:rsidR="0041674A" w:rsidRPr="00731698">
              <w:rPr>
                <w:rFonts w:ascii="Arial" w:hAnsi="Arial" w:cs="Arial"/>
              </w:rPr>
              <w:t>.</w:t>
            </w:r>
          </w:p>
          <w:p w14:paraId="0BB83DC8" w14:textId="77777777" w:rsidR="00766D0B" w:rsidRPr="00731698" w:rsidRDefault="00766D0B" w:rsidP="00267D99">
            <w:pPr>
              <w:rPr>
                <w:rFonts w:ascii="Arial" w:hAnsi="Arial" w:cs="Arial"/>
              </w:rPr>
            </w:pPr>
            <w:r w:rsidRPr="00731698">
              <w:rPr>
                <w:rFonts w:ascii="Arial" w:hAnsi="Arial" w:cs="Arial"/>
              </w:rPr>
              <w:t>Giới tính: Nam</w:t>
            </w:r>
            <w:r w:rsidR="0041674A" w:rsidRPr="00731698">
              <w:rPr>
                <w:rFonts w:ascii="Arial" w:hAnsi="Arial" w:cs="Arial"/>
              </w:rPr>
              <w:t>.</w:t>
            </w:r>
          </w:p>
          <w:p w14:paraId="3626CD0A" w14:textId="77777777" w:rsidR="00766D0B" w:rsidRPr="00731698" w:rsidRDefault="00766D0B" w:rsidP="00267D99">
            <w:pPr>
              <w:rPr>
                <w:rFonts w:ascii="Arial" w:hAnsi="Arial" w:cs="Arial"/>
              </w:rPr>
            </w:pPr>
            <w:r w:rsidRPr="00731698">
              <w:rPr>
                <w:rFonts w:ascii="Arial" w:hAnsi="Arial" w:cs="Arial"/>
              </w:rPr>
              <w:t>Quê quán: Quy Nhơn, Bình Định</w:t>
            </w:r>
            <w:r w:rsidR="0041674A" w:rsidRPr="00731698">
              <w:rPr>
                <w:rFonts w:ascii="Arial" w:hAnsi="Arial" w:cs="Arial"/>
              </w:rPr>
              <w:t>.</w:t>
            </w:r>
          </w:p>
          <w:p w14:paraId="0994D8FF" w14:textId="77777777" w:rsidR="00766D0B" w:rsidRPr="00731698" w:rsidRDefault="00766D0B" w:rsidP="00267D99">
            <w:pPr>
              <w:pStyle w:val="u2"/>
              <w:spacing w:after="0"/>
              <w:rPr>
                <w:rFonts w:ascii="Arial" w:hAnsi="Arial" w:cs="Arial"/>
                <w:color w:val="00B0F0"/>
              </w:rPr>
            </w:pPr>
            <w:r w:rsidRPr="00731698">
              <w:rPr>
                <w:rFonts w:ascii="Arial" w:hAnsi="Arial" w:cs="Arial"/>
                <w:color w:val="00B0F0"/>
              </w:rPr>
              <w:t>Mục tiêu Nghề Nghiệp</w:t>
            </w:r>
          </w:p>
          <w:p w14:paraId="2E555261" w14:textId="18D259C7" w:rsidR="00766D0B" w:rsidRPr="00731698" w:rsidRDefault="00766D0B" w:rsidP="00267D99">
            <w:pPr>
              <w:rPr>
                <w:rFonts w:ascii="Arial" w:hAnsi="Arial" w:cs="Arial"/>
              </w:rPr>
            </w:pPr>
            <w:r w:rsidRPr="00731698">
              <w:rPr>
                <w:rFonts w:ascii="Arial" w:hAnsi="Arial" w:cs="Arial"/>
              </w:rPr>
              <w:t>Mong muốn được làm việc trong môi trường</w:t>
            </w:r>
            <w:r w:rsidR="00267D99" w:rsidRPr="00731698">
              <w:rPr>
                <w:rFonts w:ascii="Arial" w:hAnsi="Arial" w:cs="Arial"/>
              </w:rPr>
              <w:t xml:space="preserve"> doanh</w:t>
            </w:r>
            <w:bookmarkStart w:id="0" w:name="_GoBack"/>
            <w:bookmarkEnd w:id="0"/>
            <w:r w:rsidR="00267D99" w:rsidRPr="00731698">
              <w:rPr>
                <w:rFonts w:ascii="Arial" w:hAnsi="Arial" w:cs="Arial"/>
              </w:rPr>
              <w:t xml:space="preserve"> nghiệp</w:t>
            </w:r>
            <w:r w:rsidR="00AD1021" w:rsidRPr="00731698">
              <w:rPr>
                <w:rFonts w:ascii="Arial" w:hAnsi="Arial" w:cs="Arial"/>
              </w:rPr>
              <w:t>. Thử thách bản thân trong lĩnh vực chuyên môn.</w:t>
            </w:r>
          </w:p>
          <w:p w14:paraId="1A461F5E" w14:textId="77777777" w:rsidR="00766D0B" w:rsidRPr="00731698" w:rsidRDefault="00766D0B" w:rsidP="00267D99">
            <w:pPr>
              <w:rPr>
                <w:rFonts w:ascii="Arial" w:hAnsi="Arial" w:cs="Arial"/>
              </w:rPr>
            </w:pPr>
          </w:p>
          <w:p w14:paraId="77CC0395" w14:textId="5F280AFA" w:rsidR="00766D0B" w:rsidRPr="00731698" w:rsidRDefault="00766D0B" w:rsidP="00267D99">
            <w:pPr>
              <w:rPr>
                <w:rFonts w:ascii="Arial" w:hAnsi="Arial" w:cs="Arial"/>
              </w:rPr>
            </w:pPr>
            <w:r w:rsidRPr="00731698">
              <w:rPr>
                <w:rFonts w:ascii="Arial" w:hAnsi="Arial" w:cs="Arial"/>
              </w:rPr>
              <w:t xml:space="preserve">Trở thành lập trình viên </w:t>
            </w:r>
            <w:r w:rsidR="00531D18" w:rsidRPr="00731698">
              <w:rPr>
                <w:rFonts w:ascii="Arial" w:hAnsi="Arial" w:cs="Arial"/>
              </w:rPr>
              <w:t xml:space="preserve">web front-end chuyên về: </w:t>
            </w:r>
            <w:r w:rsidR="00531D18" w:rsidRPr="00731698">
              <w:rPr>
                <w:rFonts w:ascii="Arial" w:hAnsi="Arial" w:cs="Arial"/>
                <w:i/>
              </w:rPr>
              <w:t>HTML, CSS</w:t>
            </w:r>
            <w:r w:rsidR="00422BBA" w:rsidRPr="00731698">
              <w:rPr>
                <w:rFonts w:ascii="Arial" w:hAnsi="Arial" w:cs="Arial"/>
                <w:i/>
              </w:rPr>
              <w:t xml:space="preserve"> </w:t>
            </w:r>
            <w:r w:rsidRPr="00731698">
              <w:rPr>
                <w:rFonts w:ascii="Arial" w:hAnsi="Arial" w:cs="Arial"/>
              </w:rPr>
              <w:t xml:space="preserve">trong </w:t>
            </w:r>
            <w:r w:rsidR="00C723D7" w:rsidRPr="00731698">
              <w:rPr>
                <w:rFonts w:ascii="Arial" w:hAnsi="Arial" w:cs="Arial"/>
              </w:rPr>
              <w:t>2</w:t>
            </w:r>
            <w:r w:rsidRPr="00731698">
              <w:rPr>
                <w:rFonts w:ascii="Arial" w:hAnsi="Arial" w:cs="Arial"/>
              </w:rPr>
              <w:t xml:space="preserve"> năm, </w:t>
            </w:r>
            <w:r w:rsidR="00422BBA" w:rsidRPr="00731698">
              <w:rPr>
                <w:rFonts w:ascii="Arial" w:hAnsi="Arial" w:cs="Arial"/>
              </w:rPr>
              <w:t xml:space="preserve">chuyên về backend với web application: </w:t>
            </w:r>
            <w:r w:rsidR="00422BBA" w:rsidRPr="00731698">
              <w:rPr>
                <w:rFonts w:ascii="Arial" w:hAnsi="Arial" w:cs="Arial"/>
                <w:i/>
                <w:iCs/>
              </w:rPr>
              <w:t xml:space="preserve">Python, </w:t>
            </w:r>
            <w:r w:rsidR="00F64C59" w:rsidRPr="00731698">
              <w:rPr>
                <w:rFonts w:ascii="Arial" w:hAnsi="Arial" w:cs="Arial"/>
                <w:i/>
                <w:iCs/>
              </w:rPr>
              <w:t>Django</w:t>
            </w:r>
            <w:r w:rsidR="00DA0A3D" w:rsidRPr="00731698">
              <w:rPr>
                <w:rFonts w:ascii="Arial" w:hAnsi="Arial" w:cs="Arial"/>
                <w:i/>
                <w:iCs/>
              </w:rPr>
              <w:t>, MySQL</w:t>
            </w:r>
            <w:r w:rsidR="00F64C59" w:rsidRPr="00731698">
              <w:rPr>
                <w:rFonts w:ascii="Arial" w:hAnsi="Arial" w:cs="Arial"/>
              </w:rPr>
              <w:t xml:space="preserve"> trong </w:t>
            </w:r>
            <w:r w:rsidR="00C723D7" w:rsidRPr="00731698">
              <w:rPr>
                <w:rFonts w:ascii="Arial" w:hAnsi="Arial" w:cs="Arial"/>
              </w:rPr>
              <w:t>3</w:t>
            </w:r>
            <w:r w:rsidRPr="00731698">
              <w:rPr>
                <w:rFonts w:ascii="Arial" w:hAnsi="Arial" w:cs="Arial"/>
              </w:rPr>
              <w:t xml:space="preserve"> năm</w:t>
            </w:r>
            <w:r w:rsidR="00AD1021" w:rsidRPr="00731698">
              <w:rPr>
                <w:rFonts w:ascii="Arial" w:hAnsi="Arial" w:cs="Arial"/>
              </w:rPr>
              <w:t xml:space="preserve"> tiếp theo.</w:t>
            </w:r>
          </w:p>
          <w:p w14:paraId="6363602F" w14:textId="77777777" w:rsidR="00267D99" w:rsidRPr="00731698" w:rsidRDefault="00267D99" w:rsidP="00267D99">
            <w:pPr>
              <w:rPr>
                <w:rFonts w:ascii="Arial" w:hAnsi="Arial" w:cs="Arial"/>
              </w:rPr>
            </w:pPr>
          </w:p>
          <w:p w14:paraId="68B267E2" w14:textId="62B29E9D" w:rsidR="00766D0B" w:rsidRPr="00731698" w:rsidRDefault="00531D18" w:rsidP="00267D99">
            <w:pPr>
              <w:rPr>
                <w:rFonts w:ascii="Arial" w:hAnsi="Arial" w:cs="Arial"/>
              </w:rPr>
            </w:pPr>
            <w:r w:rsidRPr="00731698">
              <w:rPr>
                <w:rFonts w:ascii="Arial" w:hAnsi="Arial" w:cs="Arial"/>
              </w:rPr>
              <w:t>Tham gia các dự án thực tế, định hướng phát triển công việc. Nỗ lực tối đa để hoàn thành tốt các</w:t>
            </w:r>
            <w:r w:rsidR="00267D99" w:rsidRPr="00731698">
              <w:rPr>
                <w:rFonts w:ascii="Arial" w:hAnsi="Arial" w:cs="Arial"/>
              </w:rPr>
              <w:t xml:space="preserve"> dự án tham gia</w:t>
            </w:r>
            <w:r w:rsidRPr="00731698">
              <w:rPr>
                <w:rFonts w:ascii="Arial" w:hAnsi="Arial" w:cs="Arial"/>
              </w:rPr>
              <w:t>, góp phần xây dựng sự nghiệp cá nhân</w:t>
            </w:r>
            <w:r w:rsidR="00AD1021" w:rsidRPr="00731698">
              <w:rPr>
                <w:rFonts w:ascii="Arial" w:hAnsi="Arial" w:cs="Arial"/>
              </w:rPr>
              <w:t xml:space="preserve"> và đ</w:t>
            </w:r>
            <w:r w:rsidRPr="00731698">
              <w:rPr>
                <w:rFonts w:ascii="Arial" w:hAnsi="Arial" w:cs="Arial"/>
              </w:rPr>
              <w:t xml:space="preserve">óng góp cho sự phát triển </w:t>
            </w:r>
            <w:r w:rsidR="00267D99" w:rsidRPr="00731698">
              <w:rPr>
                <w:rFonts w:ascii="Arial" w:hAnsi="Arial" w:cs="Arial"/>
              </w:rPr>
              <w:t>của nhóm v</w:t>
            </w:r>
            <w:r w:rsidR="00A30373" w:rsidRPr="00731698">
              <w:rPr>
                <w:rFonts w:ascii="Arial" w:hAnsi="Arial" w:cs="Arial"/>
              </w:rPr>
              <w:t>à công ty</w:t>
            </w:r>
            <w:r w:rsidRPr="00731698">
              <w:rPr>
                <w:rFonts w:ascii="Arial" w:hAnsi="Arial" w:cs="Arial"/>
              </w:rPr>
              <w:t>.</w:t>
            </w:r>
          </w:p>
          <w:p w14:paraId="1F483394" w14:textId="77777777" w:rsidR="00766D0B" w:rsidRPr="00731698" w:rsidRDefault="00766D0B" w:rsidP="00267D99">
            <w:pPr>
              <w:pStyle w:val="u2"/>
              <w:spacing w:after="0"/>
              <w:rPr>
                <w:rFonts w:ascii="Arial" w:hAnsi="Arial" w:cs="Arial"/>
                <w:color w:val="00B0F0"/>
              </w:rPr>
            </w:pPr>
            <w:r w:rsidRPr="00731698">
              <w:rPr>
                <w:rFonts w:ascii="Arial" w:hAnsi="Arial" w:cs="Arial"/>
                <w:color w:val="00B0F0"/>
              </w:rPr>
              <w:t>Liên hệ</w:t>
            </w:r>
          </w:p>
          <w:p w14:paraId="0F22BCD4" w14:textId="45F30834" w:rsidR="00766D0B" w:rsidRPr="00731698" w:rsidRDefault="00766D0B" w:rsidP="00267D99">
            <w:pPr>
              <w:rPr>
                <w:rFonts w:ascii="Arial" w:hAnsi="Arial" w:cs="Arial"/>
              </w:rPr>
            </w:pPr>
            <w:r w:rsidRPr="00731698">
              <w:rPr>
                <w:rFonts w:ascii="Arial" w:hAnsi="Arial" w:cs="Arial"/>
              </w:rPr>
              <w:t>Số điện thoại:</w:t>
            </w:r>
            <w:r w:rsidR="00DA0A3D" w:rsidRPr="00731698">
              <w:rPr>
                <w:rFonts w:ascii="Arial" w:hAnsi="Arial" w:cs="Arial"/>
              </w:rPr>
              <w:t xml:space="preserve"> </w:t>
            </w:r>
            <w:r w:rsidRPr="00731698">
              <w:rPr>
                <w:rFonts w:ascii="Arial" w:hAnsi="Arial" w:cs="Arial"/>
              </w:rPr>
              <w:t>098-948-1984</w:t>
            </w:r>
          </w:p>
          <w:p w14:paraId="0DDA37A7" w14:textId="279EA2EB" w:rsidR="00731698" w:rsidRPr="00731698" w:rsidRDefault="00766D0B" w:rsidP="00267D99">
            <w:pPr>
              <w:rPr>
                <w:rStyle w:val="Siuktni"/>
                <w:rFonts w:ascii="Arial" w:hAnsi="Arial" w:cs="Arial"/>
                <w:color w:val="auto"/>
                <w:u w:val="none"/>
              </w:rPr>
            </w:pPr>
            <w:r w:rsidRPr="00731698">
              <w:rPr>
                <w:rFonts w:ascii="Arial" w:hAnsi="Arial" w:cs="Arial"/>
              </w:rPr>
              <w:t>Email:</w:t>
            </w:r>
            <w:r w:rsidR="00DA0A3D" w:rsidRPr="00731698">
              <w:rPr>
                <w:rFonts w:ascii="Arial" w:hAnsi="Arial" w:cs="Arial"/>
              </w:rPr>
              <w:t xml:space="preserve"> </w:t>
            </w:r>
            <w:r w:rsidR="00731698" w:rsidRPr="00731698">
              <w:rPr>
                <w:rFonts w:ascii="Arial" w:hAnsi="Arial" w:cs="Arial"/>
              </w:rPr>
              <w:t>trungnguyenpersonal@gmail.com</w:t>
            </w:r>
          </w:p>
          <w:p w14:paraId="06494F5A" w14:textId="77777777" w:rsidR="00766D0B" w:rsidRPr="00731698" w:rsidRDefault="00766D0B" w:rsidP="00267D99">
            <w:pPr>
              <w:pStyle w:val="u2"/>
              <w:spacing w:after="0"/>
              <w:rPr>
                <w:rFonts w:ascii="Arial" w:hAnsi="Arial" w:cs="Arial"/>
                <w:color w:val="00B0F0"/>
              </w:rPr>
            </w:pPr>
            <w:r w:rsidRPr="00731698">
              <w:rPr>
                <w:rFonts w:ascii="Arial" w:hAnsi="Arial" w:cs="Arial"/>
                <w:color w:val="00B0F0"/>
              </w:rPr>
              <w:t>Sở Thích</w:t>
            </w:r>
          </w:p>
          <w:p w14:paraId="4575E412" w14:textId="77777777" w:rsidR="00766D0B" w:rsidRPr="00731698" w:rsidRDefault="00766D0B" w:rsidP="00267D99">
            <w:pPr>
              <w:rPr>
                <w:rFonts w:ascii="Arial" w:hAnsi="Arial" w:cs="Arial"/>
              </w:rPr>
            </w:pPr>
            <w:r w:rsidRPr="00731698">
              <w:rPr>
                <w:rFonts w:ascii="Arial" w:hAnsi="Arial" w:cs="Arial"/>
              </w:rPr>
              <w:t>#1. Chơi nhạc cụ (</w:t>
            </w:r>
            <w:r w:rsidR="004E11AD" w:rsidRPr="00731698">
              <w:rPr>
                <w:rFonts w:ascii="Arial" w:hAnsi="Arial" w:cs="Arial"/>
              </w:rPr>
              <w:t>sáo</w:t>
            </w:r>
            <w:r w:rsidRPr="00731698">
              <w:rPr>
                <w:rFonts w:ascii="Arial" w:hAnsi="Arial" w:cs="Arial"/>
              </w:rPr>
              <w:t>,</w:t>
            </w:r>
            <w:r w:rsidR="004E11AD" w:rsidRPr="00731698">
              <w:rPr>
                <w:rFonts w:ascii="Arial" w:hAnsi="Arial" w:cs="Arial"/>
              </w:rPr>
              <w:t xml:space="preserve"> guitar,</w:t>
            </w:r>
            <w:r w:rsidRPr="00731698">
              <w:rPr>
                <w:rFonts w:ascii="Arial" w:hAnsi="Arial" w:cs="Arial"/>
              </w:rPr>
              <w:t xml:space="preserve"> …)</w:t>
            </w:r>
            <w:r w:rsidR="004E11AD" w:rsidRPr="00731698">
              <w:rPr>
                <w:rFonts w:ascii="Arial" w:hAnsi="Arial" w:cs="Arial"/>
              </w:rPr>
              <w:t>.</w:t>
            </w:r>
          </w:p>
          <w:p w14:paraId="56BB5F1A" w14:textId="77777777" w:rsidR="00766D0B" w:rsidRPr="00731698" w:rsidRDefault="00766D0B" w:rsidP="00267D99">
            <w:pPr>
              <w:rPr>
                <w:rFonts w:ascii="Arial" w:hAnsi="Arial" w:cs="Arial"/>
              </w:rPr>
            </w:pPr>
            <w:r w:rsidRPr="00731698">
              <w:rPr>
                <w:rFonts w:ascii="Arial" w:hAnsi="Arial" w:cs="Arial"/>
              </w:rPr>
              <w:t>#2. Đọc sách</w:t>
            </w:r>
            <w:r w:rsidR="004E11AD" w:rsidRPr="00731698">
              <w:rPr>
                <w:rFonts w:ascii="Arial" w:hAnsi="Arial" w:cs="Arial"/>
              </w:rPr>
              <w:t>.</w:t>
            </w:r>
          </w:p>
          <w:p w14:paraId="6D3C5D1B" w14:textId="77777777" w:rsidR="00766D0B" w:rsidRPr="00731698" w:rsidRDefault="00766D0B" w:rsidP="00267D99">
            <w:pPr>
              <w:rPr>
                <w:rFonts w:ascii="Arial" w:hAnsi="Arial" w:cs="Arial"/>
                <w:lang w:val="fr-FR"/>
              </w:rPr>
            </w:pPr>
            <w:r w:rsidRPr="00731698">
              <w:rPr>
                <w:rFonts w:ascii="Arial" w:hAnsi="Arial" w:cs="Arial"/>
                <w:lang w:val="fr-FR"/>
              </w:rPr>
              <w:t>#3. Đi phượt, du lịch.</w:t>
            </w:r>
          </w:p>
          <w:p w14:paraId="3FCCCDE5" w14:textId="77777777" w:rsidR="00766D0B" w:rsidRPr="00731698" w:rsidRDefault="00766D0B" w:rsidP="00267D99">
            <w:pPr>
              <w:rPr>
                <w:rFonts w:ascii="Arial" w:hAnsi="Arial" w:cs="Arial"/>
                <w:lang w:val="fr-FR"/>
              </w:rPr>
            </w:pPr>
            <w:r w:rsidRPr="00731698">
              <w:rPr>
                <w:rFonts w:ascii="Arial" w:hAnsi="Arial" w:cs="Arial"/>
                <w:lang w:val="fr-FR"/>
              </w:rPr>
              <w:t>#4. Nấu ăn.</w:t>
            </w:r>
          </w:p>
          <w:p w14:paraId="1B9A6ABE" w14:textId="44534626" w:rsidR="00CE3006" w:rsidRPr="00731698" w:rsidRDefault="00CE3006" w:rsidP="00267D99">
            <w:pPr>
              <w:pStyle w:val="u2"/>
              <w:spacing w:after="0"/>
              <w:rPr>
                <w:rFonts w:ascii="Arial" w:hAnsi="Arial" w:cs="Arial"/>
                <w:color w:val="00B0F0"/>
                <w:lang w:val="fr-FR"/>
              </w:rPr>
            </w:pPr>
            <w:r w:rsidRPr="00731698">
              <w:rPr>
                <w:rFonts w:ascii="Arial" w:hAnsi="Arial" w:cs="Arial"/>
                <w:color w:val="00B0F0"/>
                <w:lang w:val="fr-FR"/>
              </w:rPr>
              <w:t>Kỹ NĂNG</w:t>
            </w:r>
          </w:p>
          <w:p w14:paraId="3706B79E" w14:textId="77777777" w:rsidR="00AC5100" w:rsidRPr="00731698" w:rsidRDefault="00AC5100" w:rsidP="00267D99">
            <w:pPr>
              <w:rPr>
                <w:rFonts w:ascii="Arial" w:hAnsi="Arial" w:cs="Arial"/>
                <w:lang w:val="fr-FR"/>
              </w:rPr>
            </w:pPr>
            <w:r w:rsidRPr="00731698">
              <w:rPr>
                <w:rFonts w:ascii="Arial" w:hAnsi="Arial" w:cs="Arial"/>
                <w:lang w:val="fr-FR"/>
              </w:rPr>
              <w:t xml:space="preserve">1. </w:t>
            </w:r>
            <w:r w:rsidR="00C41E53" w:rsidRPr="00731698">
              <w:rPr>
                <w:rFonts w:ascii="Arial" w:hAnsi="Arial" w:cs="Arial"/>
                <w:lang w:val="fr-FR"/>
              </w:rPr>
              <w:t>Kỹ năng l</w:t>
            </w:r>
            <w:r w:rsidRPr="00731698">
              <w:rPr>
                <w:rFonts w:ascii="Arial" w:hAnsi="Arial" w:cs="Arial"/>
                <w:lang w:val="fr-FR"/>
              </w:rPr>
              <w:t>àm việc nhóm (phân công, quản lý tiến trình, …)</w:t>
            </w:r>
            <w:r w:rsidR="0041674A" w:rsidRPr="00731698">
              <w:rPr>
                <w:rFonts w:ascii="Arial" w:hAnsi="Arial" w:cs="Arial"/>
                <w:lang w:val="fr-FR"/>
              </w:rPr>
              <w:t>.</w:t>
            </w:r>
          </w:p>
          <w:p w14:paraId="17BEF966" w14:textId="77777777" w:rsidR="00AC5100" w:rsidRPr="00731698" w:rsidRDefault="00AC5100" w:rsidP="00267D99">
            <w:pPr>
              <w:rPr>
                <w:rFonts w:ascii="Arial" w:hAnsi="Arial" w:cs="Arial"/>
                <w:lang w:val="fr-FR"/>
              </w:rPr>
            </w:pPr>
            <w:r w:rsidRPr="00731698">
              <w:rPr>
                <w:rFonts w:ascii="Arial" w:hAnsi="Arial" w:cs="Arial"/>
                <w:lang w:val="fr-FR"/>
              </w:rPr>
              <w:t>2. Kỹ năng viết lách nội dung</w:t>
            </w:r>
            <w:r w:rsidR="00C41E53" w:rsidRPr="00731698">
              <w:rPr>
                <w:rFonts w:ascii="Arial" w:hAnsi="Arial" w:cs="Arial"/>
                <w:lang w:val="fr-FR"/>
              </w:rPr>
              <w:t xml:space="preserve"> website</w:t>
            </w:r>
            <w:r w:rsidR="0041674A" w:rsidRPr="00731698">
              <w:rPr>
                <w:rFonts w:ascii="Arial" w:hAnsi="Arial" w:cs="Arial"/>
                <w:lang w:val="fr-FR"/>
              </w:rPr>
              <w:t>.</w:t>
            </w:r>
          </w:p>
          <w:p w14:paraId="14727F18" w14:textId="607B8125" w:rsidR="00AC5100" w:rsidRPr="00731698" w:rsidRDefault="00AC5100" w:rsidP="00267D99">
            <w:pPr>
              <w:rPr>
                <w:rFonts w:ascii="Arial" w:hAnsi="Arial" w:cs="Arial"/>
                <w:lang w:val="fr-FR"/>
              </w:rPr>
            </w:pPr>
            <w:r w:rsidRPr="00731698">
              <w:rPr>
                <w:rFonts w:ascii="Arial" w:hAnsi="Arial" w:cs="Arial"/>
                <w:lang w:val="fr-FR"/>
              </w:rPr>
              <w:t xml:space="preserve">3. </w:t>
            </w:r>
            <w:r w:rsidR="0093202B" w:rsidRPr="00731698">
              <w:rPr>
                <w:rFonts w:ascii="Arial" w:hAnsi="Arial" w:cs="Arial"/>
                <w:lang w:val="fr-FR"/>
              </w:rPr>
              <w:t>Thích ứng, linh động tốt trong làm việc.</w:t>
            </w:r>
          </w:p>
        </w:tc>
        <w:tc>
          <w:tcPr>
            <w:tcW w:w="720" w:type="dxa"/>
          </w:tcPr>
          <w:p w14:paraId="078288AD" w14:textId="77777777" w:rsidR="00766D0B" w:rsidRPr="00731698" w:rsidRDefault="00766D0B" w:rsidP="00267D99">
            <w:pPr>
              <w:tabs>
                <w:tab w:val="left" w:pos="990"/>
              </w:tabs>
              <w:rPr>
                <w:rFonts w:ascii="Arial" w:hAnsi="Arial" w:cs="Arial"/>
                <w:lang w:val="fr-FR"/>
              </w:rPr>
            </w:pPr>
          </w:p>
        </w:tc>
        <w:tc>
          <w:tcPr>
            <w:tcW w:w="6470" w:type="dxa"/>
          </w:tcPr>
          <w:p w14:paraId="35C1F6DE" w14:textId="77777777" w:rsidR="00766D0B" w:rsidRPr="00731698" w:rsidRDefault="00766D0B" w:rsidP="00267D99">
            <w:pPr>
              <w:pStyle w:val="u2"/>
              <w:spacing w:after="0"/>
              <w:rPr>
                <w:rFonts w:ascii="Arial" w:hAnsi="Arial" w:cs="Arial"/>
                <w:color w:val="00B0F0"/>
                <w:lang w:val="fr-FR"/>
              </w:rPr>
            </w:pPr>
            <w:r w:rsidRPr="00731698">
              <w:rPr>
                <w:rFonts w:ascii="Arial" w:hAnsi="Arial" w:cs="Arial"/>
                <w:color w:val="00B0F0"/>
                <w:lang w:val="fr-FR"/>
              </w:rPr>
              <w:t>Học vấn</w:t>
            </w:r>
          </w:p>
          <w:p w14:paraId="6D2867F4" w14:textId="77777777" w:rsidR="00766D0B" w:rsidRPr="00731698" w:rsidRDefault="00766D0B" w:rsidP="00267D99">
            <w:pPr>
              <w:rPr>
                <w:rFonts w:ascii="Arial" w:hAnsi="Arial" w:cs="Arial"/>
                <w:b/>
                <w:lang w:val="fr-FR"/>
              </w:rPr>
            </w:pPr>
            <w:r w:rsidRPr="00731698">
              <w:rPr>
                <w:rFonts w:ascii="Arial" w:hAnsi="Arial" w:cs="Arial"/>
                <w:b/>
                <w:lang w:val="fr-FR"/>
              </w:rPr>
              <w:t>Tr</w:t>
            </w:r>
            <w:r w:rsidRPr="00731698">
              <w:rPr>
                <w:rFonts w:ascii="Arial" w:hAnsi="Arial" w:cs="Arial"/>
                <w:b/>
                <w:lang w:val="vi-VN"/>
              </w:rPr>
              <w:t>ư</w:t>
            </w:r>
            <w:r w:rsidRPr="00731698">
              <w:rPr>
                <w:rFonts w:ascii="Arial" w:hAnsi="Arial" w:cs="Arial"/>
                <w:b/>
                <w:lang w:val="fr-FR"/>
              </w:rPr>
              <w:t>ờng Đại học Bình Dương</w:t>
            </w:r>
          </w:p>
          <w:p w14:paraId="4228FC84" w14:textId="1AE7F462" w:rsidR="00766D0B" w:rsidRPr="00731698" w:rsidRDefault="00930554" w:rsidP="00267D99">
            <w:pPr>
              <w:pStyle w:val="Ngaythang"/>
              <w:rPr>
                <w:rFonts w:ascii="Arial" w:hAnsi="Arial" w:cs="Arial"/>
                <w:b/>
                <w:lang w:val="fr-FR"/>
              </w:rPr>
            </w:pPr>
            <w:r w:rsidRPr="00731698">
              <w:rPr>
                <w:rFonts w:ascii="Arial" w:hAnsi="Arial" w:cs="Arial"/>
                <w:b/>
                <w:lang w:val="fr-FR"/>
              </w:rPr>
              <w:t xml:space="preserve">Niên khóa : </w:t>
            </w:r>
            <w:r w:rsidR="00766D0B" w:rsidRPr="00731698">
              <w:rPr>
                <w:rFonts w:ascii="Arial" w:hAnsi="Arial" w:cs="Arial"/>
                <w:b/>
                <w:lang w:val="fr-FR"/>
              </w:rPr>
              <w:t>[2017] – [2021]</w:t>
            </w:r>
          </w:p>
          <w:p w14:paraId="396C3DFA" w14:textId="6EC99084" w:rsidR="00766D0B" w:rsidRPr="00731698" w:rsidRDefault="00766D0B" w:rsidP="00267D99">
            <w:pPr>
              <w:rPr>
                <w:rFonts w:ascii="Arial" w:hAnsi="Arial" w:cs="Arial"/>
                <w:sz w:val="22"/>
                <w:lang w:val="fr-FR"/>
              </w:rPr>
            </w:pPr>
            <w:r w:rsidRPr="00731698">
              <w:rPr>
                <w:rFonts w:ascii="Arial" w:hAnsi="Arial" w:cs="Arial"/>
                <w:sz w:val="22"/>
                <w:lang w:val="fr-FR"/>
              </w:rPr>
              <w:t>Khoa Công nghệ Thông tin</w:t>
            </w:r>
            <w:r w:rsidR="00320465" w:rsidRPr="00731698">
              <w:rPr>
                <w:rFonts w:ascii="Arial" w:hAnsi="Arial" w:cs="Arial"/>
                <w:sz w:val="22"/>
                <w:lang w:val="fr-FR"/>
              </w:rPr>
              <w:t>, Robot &amp; Trí tuệ nhân tạo</w:t>
            </w:r>
          </w:p>
          <w:p w14:paraId="73D5C6E6" w14:textId="6B3C6801" w:rsidR="00320465" w:rsidRPr="00731698" w:rsidRDefault="00320465" w:rsidP="00267D99">
            <w:pPr>
              <w:rPr>
                <w:rFonts w:ascii="Arial" w:hAnsi="Arial" w:cs="Arial"/>
                <w:sz w:val="22"/>
                <w:lang w:val="fr-FR"/>
              </w:rPr>
            </w:pPr>
          </w:p>
          <w:p w14:paraId="076ED159" w14:textId="2E4DE440" w:rsidR="00320465" w:rsidRPr="00731698" w:rsidRDefault="00320465" w:rsidP="00267D99">
            <w:pPr>
              <w:rPr>
                <w:rFonts w:ascii="Arial" w:hAnsi="Arial" w:cs="Arial"/>
                <w:sz w:val="22"/>
                <w:lang w:val="fr-FR"/>
              </w:rPr>
            </w:pPr>
            <w:r w:rsidRPr="00731698">
              <w:rPr>
                <w:rFonts w:ascii="Arial" w:hAnsi="Arial" w:cs="Arial"/>
                <w:sz w:val="22"/>
                <w:lang w:val="fr-FR"/>
              </w:rPr>
              <w:t>Kiến thức: Hiểu, biết về: Ngôn ngữ lập trình C/C++, Java (</w:t>
            </w:r>
            <w:r w:rsidR="003E252B" w:rsidRPr="00731698">
              <w:rPr>
                <w:rFonts w:ascii="Arial" w:hAnsi="Arial" w:cs="Arial"/>
                <w:sz w:val="22"/>
                <w:lang w:val="fr-FR"/>
              </w:rPr>
              <w:t>Hướng đối tượng</w:t>
            </w:r>
            <w:r w:rsidR="003E252B" w:rsidRPr="00731698">
              <w:rPr>
                <w:rFonts w:ascii="Arial" w:hAnsi="Arial" w:cs="Arial"/>
                <w:sz w:val="22"/>
                <w:lang w:val="fr-FR"/>
              </w:rPr>
              <w:t xml:space="preserve"> - </w:t>
            </w:r>
            <w:r w:rsidRPr="00731698">
              <w:rPr>
                <w:rFonts w:ascii="Arial" w:hAnsi="Arial" w:cs="Arial"/>
                <w:sz w:val="22"/>
                <w:lang w:val="fr-FR"/>
              </w:rPr>
              <w:t>Ứng dụng Desktop), Python (Web App - Django, Data Science)</w:t>
            </w:r>
            <w:r w:rsidR="00F6780C" w:rsidRPr="00731698">
              <w:rPr>
                <w:rFonts w:ascii="Arial" w:hAnsi="Arial" w:cs="Arial"/>
                <w:sz w:val="22"/>
                <w:lang w:val="fr-FR"/>
              </w:rPr>
              <w:t xml:space="preserve">; </w:t>
            </w:r>
            <w:r w:rsidR="00FF03F3" w:rsidRPr="00731698">
              <w:rPr>
                <w:rFonts w:ascii="Arial" w:hAnsi="Arial" w:cs="Arial"/>
                <w:sz w:val="22"/>
                <w:lang w:val="fr-FR"/>
              </w:rPr>
              <w:t>Cơ sở dữ liệu (SQL)</w:t>
            </w:r>
            <w:r w:rsidR="00016030" w:rsidRPr="00731698">
              <w:rPr>
                <w:rFonts w:ascii="Arial" w:hAnsi="Arial" w:cs="Arial"/>
                <w:sz w:val="22"/>
                <w:lang w:val="fr-FR"/>
              </w:rPr>
              <w:t>.</w:t>
            </w:r>
          </w:p>
          <w:p w14:paraId="08927A7D" w14:textId="6E782F44" w:rsidR="00025228" w:rsidRPr="00731698" w:rsidRDefault="0044515E" w:rsidP="00267D99">
            <w:pPr>
              <w:pStyle w:val="u2"/>
              <w:spacing w:after="0"/>
              <w:rPr>
                <w:rFonts w:ascii="Arial" w:hAnsi="Arial" w:cs="Arial"/>
                <w:color w:val="00B0F0"/>
                <w:lang w:val="fr-FR"/>
              </w:rPr>
            </w:pPr>
            <w:r w:rsidRPr="00731698">
              <w:rPr>
                <w:rFonts w:ascii="Arial" w:hAnsi="Arial" w:cs="Arial"/>
                <w:color w:val="00B0F0"/>
                <w:lang w:val="fr-FR"/>
              </w:rPr>
              <w:t xml:space="preserve">KINH NGHIỆM </w:t>
            </w:r>
            <w:r w:rsidR="00016030" w:rsidRPr="00731698">
              <w:rPr>
                <w:rFonts w:ascii="Arial" w:hAnsi="Arial" w:cs="Arial"/>
                <w:color w:val="00B0F0"/>
                <w:lang w:val="fr-FR"/>
              </w:rPr>
              <w:t>VÀ HOẠT ĐỘNG THAM GIA NGHIÊN CỨU</w:t>
            </w:r>
          </w:p>
          <w:p w14:paraId="7671B8A4" w14:textId="77777777" w:rsidR="00766D0B" w:rsidRPr="00731698" w:rsidRDefault="00025228" w:rsidP="00267D99">
            <w:pPr>
              <w:rPr>
                <w:rFonts w:ascii="Arial" w:hAnsi="Arial" w:cs="Arial"/>
                <w:b/>
              </w:rPr>
            </w:pPr>
            <w:r w:rsidRPr="00731698">
              <w:rPr>
                <w:rFonts w:ascii="Arial" w:hAnsi="Arial" w:cs="Arial"/>
                <w:b/>
              </w:rPr>
              <w:t xml:space="preserve">[TechPrime Việt Nam] - </w:t>
            </w:r>
            <w:r w:rsidR="00766D0B" w:rsidRPr="00731698">
              <w:rPr>
                <w:rFonts w:ascii="Arial" w:hAnsi="Arial" w:cs="Arial"/>
                <w:b/>
              </w:rPr>
              <w:t>website https://techprimevn.net/</w:t>
            </w:r>
          </w:p>
          <w:p w14:paraId="03C5645E" w14:textId="77777777" w:rsidR="00766D0B" w:rsidRPr="00731698" w:rsidRDefault="00766D0B" w:rsidP="00267D99">
            <w:pPr>
              <w:rPr>
                <w:rFonts w:ascii="Arial" w:hAnsi="Arial" w:cs="Arial"/>
                <w:bCs/>
              </w:rPr>
            </w:pPr>
            <w:r w:rsidRPr="00731698">
              <w:rPr>
                <w:rFonts w:ascii="Arial" w:hAnsi="Arial" w:cs="Arial"/>
                <w:b/>
              </w:rPr>
              <w:t xml:space="preserve">[ Công việc: </w:t>
            </w:r>
            <w:r w:rsidR="00297FD3" w:rsidRPr="00731698">
              <w:rPr>
                <w:rFonts w:ascii="Arial" w:hAnsi="Arial" w:cs="Arial"/>
                <w:b/>
                <w:color w:val="000000" w:themeColor="text1"/>
                <w:spacing w:val="-4"/>
                <w:szCs w:val="18"/>
                <w:shd w:val="clear" w:color="auto" w:fill="FFFFFF"/>
              </w:rPr>
              <w:t>Viết bài chuẩn SEO cho website</w:t>
            </w:r>
            <w:r w:rsidRPr="00731698">
              <w:rPr>
                <w:rFonts w:ascii="Arial" w:hAnsi="Arial" w:cs="Arial"/>
                <w:b/>
              </w:rPr>
              <w:t>]</w:t>
            </w:r>
          </w:p>
          <w:p w14:paraId="46A81622" w14:textId="77777777" w:rsidR="00766D0B" w:rsidRPr="00731698" w:rsidRDefault="00766D0B" w:rsidP="00267D99">
            <w:pPr>
              <w:rPr>
                <w:rFonts w:ascii="Arial" w:hAnsi="Arial" w:cs="Arial"/>
              </w:rPr>
            </w:pPr>
            <w:r w:rsidRPr="00731698">
              <w:rPr>
                <w:rFonts w:ascii="Arial" w:hAnsi="Arial" w:cs="Arial"/>
              </w:rPr>
              <w:t>[02/0</w:t>
            </w:r>
            <w:r w:rsidR="00182390" w:rsidRPr="00731698">
              <w:rPr>
                <w:rFonts w:ascii="Arial" w:hAnsi="Arial" w:cs="Arial"/>
              </w:rPr>
              <w:t>6</w:t>
            </w:r>
            <w:r w:rsidRPr="00731698">
              <w:rPr>
                <w:rFonts w:ascii="Arial" w:hAnsi="Arial" w:cs="Arial"/>
              </w:rPr>
              <w:t>/2018] – [16/9/2018]</w:t>
            </w:r>
          </w:p>
          <w:p w14:paraId="3965E1BB" w14:textId="77777777" w:rsidR="00766D0B" w:rsidRPr="00731698" w:rsidRDefault="00766D0B" w:rsidP="00267D99">
            <w:pPr>
              <w:rPr>
                <w:rFonts w:ascii="Arial" w:hAnsi="Arial" w:cs="Arial"/>
              </w:rPr>
            </w:pPr>
            <w:r w:rsidRPr="00731698">
              <w:rPr>
                <w:rFonts w:ascii="Arial" w:hAnsi="Arial" w:cs="Arial"/>
              </w:rPr>
              <w:t>[- Hiểu biết về chủ đề và từ khóa chuẩn SEO, lên ý tưởng, dịch bài viết từ trang nước ngoài.]</w:t>
            </w:r>
          </w:p>
          <w:p w14:paraId="020E8F34" w14:textId="727033F9" w:rsidR="00766D0B" w:rsidRPr="00731698" w:rsidRDefault="00766D0B" w:rsidP="00267D99">
            <w:pPr>
              <w:rPr>
                <w:rFonts w:ascii="Arial" w:hAnsi="Arial" w:cs="Arial"/>
              </w:rPr>
            </w:pPr>
          </w:p>
          <w:p w14:paraId="47CF873D" w14:textId="0BC07931" w:rsidR="003D7A5B" w:rsidRPr="00731698" w:rsidRDefault="003D7A5B" w:rsidP="00267D99">
            <w:pPr>
              <w:rPr>
                <w:rFonts w:ascii="Arial" w:hAnsi="Arial" w:cs="Arial"/>
                <w:b/>
                <w:bCs/>
              </w:rPr>
            </w:pPr>
            <w:r w:rsidRPr="00731698">
              <w:rPr>
                <w:rFonts w:ascii="Arial" w:hAnsi="Arial" w:cs="Arial"/>
                <w:b/>
                <w:bCs/>
              </w:rPr>
              <w:t>[</w:t>
            </w:r>
            <w:r w:rsidR="00016030" w:rsidRPr="00731698">
              <w:rPr>
                <w:rFonts w:ascii="Arial" w:hAnsi="Arial" w:cs="Arial"/>
                <w:b/>
                <w:bCs/>
              </w:rPr>
              <w:t>Thành viên đề tài</w:t>
            </w:r>
            <w:r w:rsidR="00016030" w:rsidRPr="00731698">
              <w:rPr>
                <w:rFonts w:ascii="Arial" w:hAnsi="Arial" w:cs="Arial"/>
                <w:b/>
                <w:bCs/>
              </w:rPr>
              <w:t>]</w:t>
            </w:r>
            <w:r w:rsidR="00016030" w:rsidRPr="00731698">
              <w:rPr>
                <w:rFonts w:ascii="Arial" w:hAnsi="Arial" w:cs="Arial"/>
                <w:b/>
                <w:bCs/>
              </w:rPr>
              <w:t xml:space="preserve"> </w:t>
            </w:r>
            <w:r w:rsidRPr="00731698">
              <w:rPr>
                <w:rFonts w:ascii="Arial" w:hAnsi="Arial" w:cs="Arial"/>
                <w:b/>
                <w:bCs/>
              </w:rPr>
              <w:t xml:space="preserve">- </w:t>
            </w:r>
            <w:r w:rsidRPr="00731698">
              <w:rPr>
                <w:rFonts w:ascii="Arial" w:hAnsi="Arial" w:cs="Arial"/>
                <w:b/>
                <w:bCs/>
              </w:rPr>
              <w:t>Sở Khoa học và Công nghệ tỉnh Bình Dương.</w:t>
            </w:r>
          </w:p>
          <w:p w14:paraId="7CC36CCB" w14:textId="71F60C30" w:rsidR="00016030" w:rsidRPr="00731698" w:rsidRDefault="003D7A5B" w:rsidP="00267D99">
            <w:pPr>
              <w:rPr>
                <w:rFonts w:ascii="Arial" w:hAnsi="Arial" w:cs="Arial"/>
              </w:rPr>
            </w:pPr>
            <w:r w:rsidRPr="00731698">
              <w:rPr>
                <w:rFonts w:ascii="Arial" w:hAnsi="Arial" w:cs="Arial"/>
              </w:rPr>
              <w:t>[</w:t>
            </w:r>
            <w:r w:rsidR="00016030" w:rsidRPr="00731698">
              <w:rPr>
                <w:rFonts w:ascii="Arial" w:hAnsi="Arial" w:cs="Arial"/>
              </w:rPr>
              <w:t>Hệ thống trồng rau thủy canh bằng phương pháp điều khiển quan trắc học tự động và cảnh báo sớm đến người dùng</w:t>
            </w:r>
            <w:r w:rsidRPr="00731698">
              <w:rPr>
                <w:rFonts w:ascii="Arial" w:hAnsi="Arial" w:cs="Arial"/>
              </w:rPr>
              <w:t>.]</w:t>
            </w:r>
          </w:p>
          <w:p w14:paraId="292E79FB" w14:textId="77777777" w:rsidR="00016030" w:rsidRPr="00731698" w:rsidRDefault="00016030" w:rsidP="00267D99">
            <w:pPr>
              <w:rPr>
                <w:rFonts w:ascii="Arial" w:hAnsi="Arial" w:cs="Arial"/>
              </w:rPr>
            </w:pPr>
          </w:p>
          <w:p w14:paraId="04779780" w14:textId="7227EB2C" w:rsidR="00016030" w:rsidRPr="00731698" w:rsidRDefault="00EA2522" w:rsidP="00267D99">
            <w:pPr>
              <w:rPr>
                <w:rFonts w:ascii="Arial" w:hAnsi="Arial" w:cs="Arial"/>
                <w:b/>
                <w:bCs/>
              </w:rPr>
            </w:pPr>
            <w:r w:rsidRPr="00731698">
              <w:rPr>
                <w:rFonts w:ascii="Arial" w:hAnsi="Arial" w:cs="Arial"/>
                <w:b/>
                <w:bCs/>
              </w:rPr>
              <w:t>[</w:t>
            </w:r>
            <w:r w:rsidR="00016030" w:rsidRPr="00731698">
              <w:rPr>
                <w:rFonts w:ascii="Arial" w:hAnsi="Arial" w:cs="Arial"/>
                <w:b/>
                <w:bCs/>
              </w:rPr>
              <w:t>Thành viên đội BDU</w:t>
            </w:r>
            <w:r w:rsidRPr="00731698">
              <w:rPr>
                <w:rFonts w:ascii="Arial" w:hAnsi="Arial" w:cs="Arial"/>
                <w:b/>
                <w:bCs/>
              </w:rPr>
              <w:t xml:space="preserve">] - </w:t>
            </w:r>
            <w:r w:rsidR="00016030" w:rsidRPr="00731698">
              <w:rPr>
                <w:rFonts w:ascii="Arial" w:hAnsi="Arial" w:cs="Arial"/>
                <w:b/>
                <w:bCs/>
              </w:rPr>
              <w:t>Cuộc thi Car Racing</w:t>
            </w:r>
            <w:r w:rsidRPr="00731698">
              <w:rPr>
                <w:rFonts w:ascii="Arial" w:hAnsi="Arial" w:cs="Arial"/>
                <w:b/>
                <w:bCs/>
              </w:rPr>
              <w:t xml:space="preserve"> UIT</w:t>
            </w:r>
            <w:r w:rsidRPr="00731698">
              <w:rPr>
                <w:rFonts w:ascii="Arial" w:hAnsi="Arial" w:cs="Arial"/>
                <w:b/>
                <w:bCs/>
              </w:rPr>
              <w:t>.</w:t>
            </w:r>
          </w:p>
          <w:p w14:paraId="5586DA81" w14:textId="073E80E8" w:rsidR="00016030" w:rsidRPr="00731698" w:rsidRDefault="00016030" w:rsidP="00267D99">
            <w:pPr>
              <w:rPr>
                <w:rFonts w:ascii="Arial" w:hAnsi="Arial" w:cs="Arial"/>
              </w:rPr>
            </w:pPr>
            <w:r w:rsidRPr="00731698">
              <w:rPr>
                <w:rFonts w:ascii="Arial" w:hAnsi="Arial" w:cs="Arial"/>
              </w:rPr>
              <w:t>[</w:t>
            </w:r>
            <w:r w:rsidRPr="00731698">
              <w:rPr>
                <w:rFonts w:ascii="Arial" w:hAnsi="Arial" w:cs="Arial"/>
              </w:rPr>
              <w:t>Lập trình xe tự hành bằng OpenCV, Python</w:t>
            </w:r>
            <w:r w:rsidR="003D7A5B" w:rsidRPr="00731698">
              <w:rPr>
                <w:rFonts w:ascii="Arial" w:hAnsi="Arial" w:cs="Arial"/>
              </w:rPr>
              <w:t>.</w:t>
            </w:r>
            <w:r w:rsidRPr="00731698">
              <w:rPr>
                <w:rFonts w:ascii="Arial" w:hAnsi="Arial" w:cs="Arial"/>
              </w:rPr>
              <w:t>]</w:t>
            </w:r>
          </w:p>
          <w:p w14:paraId="215020B1" w14:textId="1624F5FB" w:rsidR="00F25DC7" w:rsidRPr="00731698" w:rsidRDefault="007100AB" w:rsidP="00F25DC7">
            <w:pPr>
              <w:pStyle w:val="u2"/>
              <w:spacing w:after="0"/>
              <w:rPr>
                <w:rFonts w:ascii="Arial" w:hAnsi="Arial" w:cs="Arial"/>
                <w:color w:val="00B0F0"/>
              </w:rPr>
            </w:pPr>
            <w:r w:rsidRPr="00731698">
              <w:rPr>
                <w:rFonts w:ascii="Arial" w:hAnsi="Arial" w:cs="Arial"/>
                <w:color w:val="00B0F0"/>
              </w:rPr>
              <w:t>Bằng cấp – Chứng ch</w:t>
            </w:r>
            <w:r w:rsidR="00A61A5D" w:rsidRPr="00731698">
              <w:rPr>
                <w:rFonts w:ascii="Arial" w:hAnsi="Arial" w:cs="Arial"/>
                <w:color w:val="00B0F0"/>
              </w:rPr>
              <w:t>ỉ</w:t>
            </w:r>
          </w:p>
          <w:tbl>
            <w:tblPr>
              <w:tblStyle w:val="LiBang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76"/>
              <w:gridCol w:w="2077"/>
              <w:gridCol w:w="2077"/>
            </w:tblGrid>
            <w:tr w:rsidR="00F25DC7" w:rsidRPr="00731698" w14:paraId="679ADFDB" w14:textId="77777777" w:rsidTr="00883FBE">
              <w:tc>
                <w:tcPr>
                  <w:tcW w:w="2076" w:type="dxa"/>
                </w:tcPr>
                <w:p w14:paraId="5CAE50EC" w14:textId="4D808134" w:rsidR="00F25DC7" w:rsidRPr="00731698" w:rsidRDefault="00F25DC7" w:rsidP="00F25DC7">
                  <w:pPr>
                    <w:rPr>
                      <w:rFonts w:ascii="Arial" w:hAnsi="Arial" w:cs="Arial"/>
                    </w:rPr>
                  </w:pPr>
                  <w:r w:rsidRPr="00731698">
                    <w:rPr>
                      <w:rFonts w:ascii="Arial" w:hAnsi="Arial" w:cs="Arial"/>
                    </w:rPr>
                    <w:t>Tin học: A</w:t>
                  </w:r>
                </w:p>
              </w:tc>
              <w:tc>
                <w:tcPr>
                  <w:tcW w:w="2077" w:type="dxa"/>
                </w:tcPr>
                <w:p w14:paraId="26635177" w14:textId="77777777" w:rsidR="00F25DC7" w:rsidRPr="00731698" w:rsidRDefault="00F25DC7" w:rsidP="00B46917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077" w:type="dxa"/>
                </w:tcPr>
                <w:p w14:paraId="4B391301" w14:textId="77777777" w:rsidR="00F25DC7" w:rsidRPr="00731698" w:rsidRDefault="00F25DC7" w:rsidP="00B46917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F25DC7" w:rsidRPr="00731698" w14:paraId="148F7247" w14:textId="77777777" w:rsidTr="00883FBE">
              <w:tc>
                <w:tcPr>
                  <w:tcW w:w="2076" w:type="dxa"/>
                </w:tcPr>
                <w:p w14:paraId="5DD4AAD8" w14:textId="054480FB" w:rsidR="00F25DC7" w:rsidRPr="00731698" w:rsidRDefault="00F25DC7" w:rsidP="00B46917">
                  <w:pPr>
                    <w:rPr>
                      <w:rFonts w:ascii="Arial" w:hAnsi="Arial" w:cs="Arial"/>
                    </w:rPr>
                  </w:pPr>
                  <w:r w:rsidRPr="00731698">
                    <w:rPr>
                      <w:rFonts w:ascii="Arial" w:hAnsi="Arial" w:cs="Arial"/>
                    </w:rPr>
                    <w:t>Cơ sở dữ liệu</w:t>
                  </w:r>
                  <w:r w:rsidR="00CB7C07" w:rsidRPr="00731698">
                    <w:rPr>
                      <w:rFonts w:ascii="Arial" w:hAnsi="Arial" w:cs="Arial"/>
                    </w:rPr>
                    <w:t>:</w:t>
                  </w:r>
                </w:p>
              </w:tc>
              <w:tc>
                <w:tcPr>
                  <w:tcW w:w="2077" w:type="dxa"/>
                </w:tcPr>
                <w:p w14:paraId="42AB1834" w14:textId="4E704510" w:rsidR="00F25DC7" w:rsidRPr="00731698" w:rsidRDefault="00F25DC7" w:rsidP="00B46917">
                  <w:pPr>
                    <w:rPr>
                      <w:rFonts w:ascii="Arial" w:hAnsi="Arial" w:cs="Arial"/>
                    </w:rPr>
                  </w:pPr>
                  <w:r w:rsidRPr="00731698">
                    <w:rPr>
                      <w:rFonts w:ascii="Arial" w:hAnsi="Arial" w:cs="Arial"/>
                      <w:noProof/>
                    </w:rPr>
                    <w:drawing>
                      <wp:inline distT="0" distB="0" distL="0" distR="0" wp14:anchorId="44165719" wp14:editId="3E420840">
                        <wp:extent cx="1416050" cy="974725"/>
                        <wp:effectExtent l="0" t="0" r="0" b="0"/>
                        <wp:docPr id="6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SQL_certificate.jp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16050" cy="9747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77" w:type="dxa"/>
                </w:tcPr>
                <w:p w14:paraId="38CC66C5" w14:textId="22FD593B" w:rsidR="00F25DC7" w:rsidRPr="00731698" w:rsidRDefault="00F25DC7" w:rsidP="00B46917">
                  <w:pPr>
                    <w:rPr>
                      <w:rFonts w:ascii="Arial" w:hAnsi="Arial" w:cs="Arial"/>
                    </w:rPr>
                  </w:pPr>
                  <w:r w:rsidRPr="00731698">
                    <w:rPr>
                      <w:rFonts w:ascii="Arial" w:hAnsi="Arial" w:cs="Arial"/>
                      <w:noProof/>
                    </w:rPr>
                    <w:drawing>
                      <wp:inline distT="0" distB="0" distL="0" distR="0" wp14:anchorId="6C54E501" wp14:editId="5F889BFB">
                        <wp:extent cx="1247070" cy="974725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state.jpg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6378" cy="9898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83FBE" w:rsidRPr="00731698" w14:paraId="27510CD7" w14:textId="77777777" w:rsidTr="00883FBE">
              <w:tc>
                <w:tcPr>
                  <w:tcW w:w="2076" w:type="dxa"/>
                </w:tcPr>
                <w:p w14:paraId="52AA1CC6" w14:textId="77777777" w:rsidR="00883FBE" w:rsidRPr="00731698" w:rsidRDefault="00883FBE" w:rsidP="00B46917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077" w:type="dxa"/>
                </w:tcPr>
                <w:p w14:paraId="631EC2B3" w14:textId="77777777" w:rsidR="00883FBE" w:rsidRPr="00731698" w:rsidRDefault="00883FBE" w:rsidP="00B46917">
                  <w:pPr>
                    <w:rPr>
                      <w:rFonts w:ascii="Arial" w:hAnsi="Arial" w:cs="Arial"/>
                      <w:noProof/>
                    </w:rPr>
                  </w:pPr>
                </w:p>
              </w:tc>
              <w:tc>
                <w:tcPr>
                  <w:tcW w:w="2077" w:type="dxa"/>
                </w:tcPr>
                <w:p w14:paraId="2E204703" w14:textId="77777777" w:rsidR="00883FBE" w:rsidRPr="00731698" w:rsidRDefault="00883FBE" w:rsidP="00B46917">
                  <w:pPr>
                    <w:rPr>
                      <w:rFonts w:ascii="Arial" w:hAnsi="Arial" w:cs="Arial"/>
                      <w:noProof/>
                    </w:rPr>
                  </w:pPr>
                </w:p>
              </w:tc>
            </w:tr>
            <w:tr w:rsidR="00F25DC7" w:rsidRPr="00731698" w14:paraId="7C6CF013" w14:textId="77777777" w:rsidTr="00883FBE">
              <w:tc>
                <w:tcPr>
                  <w:tcW w:w="2076" w:type="dxa"/>
                </w:tcPr>
                <w:p w14:paraId="1F57E2D5" w14:textId="7548CF45" w:rsidR="00F25DC7" w:rsidRPr="00731698" w:rsidRDefault="00F25DC7" w:rsidP="00B46917">
                  <w:pPr>
                    <w:rPr>
                      <w:rFonts w:ascii="Arial" w:hAnsi="Arial" w:cs="Arial"/>
                    </w:rPr>
                  </w:pPr>
                  <w:r w:rsidRPr="00731698">
                    <w:rPr>
                      <w:rFonts w:ascii="Arial" w:hAnsi="Arial" w:cs="Arial"/>
                    </w:rPr>
                    <w:t>Car Racing UIT</w:t>
                  </w:r>
                  <w:r w:rsidR="00CB7C07" w:rsidRPr="00731698">
                    <w:rPr>
                      <w:rFonts w:ascii="Arial" w:hAnsi="Arial" w:cs="Arial"/>
                    </w:rPr>
                    <w:t>:</w:t>
                  </w:r>
                </w:p>
              </w:tc>
              <w:tc>
                <w:tcPr>
                  <w:tcW w:w="2077" w:type="dxa"/>
                </w:tcPr>
                <w:p w14:paraId="09A5C3A6" w14:textId="3DC909F5" w:rsidR="00F25DC7" w:rsidRPr="00731698" w:rsidRDefault="00F25DC7" w:rsidP="00B46917">
                  <w:pPr>
                    <w:rPr>
                      <w:rFonts w:ascii="Arial" w:hAnsi="Arial" w:cs="Arial"/>
                      <w:noProof/>
                    </w:rPr>
                  </w:pPr>
                  <w:r w:rsidRPr="00731698">
                    <w:rPr>
                      <w:rFonts w:ascii="Arial" w:hAnsi="Arial" w:cs="Arial"/>
                      <w:noProof/>
                    </w:rPr>
                    <w:drawing>
                      <wp:inline distT="0" distB="0" distL="0" distR="0" wp14:anchorId="6384C34B" wp14:editId="5C7AFDC0">
                        <wp:extent cx="1257961" cy="797560"/>
                        <wp:effectExtent l="0" t="0" r="0" b="2540"/>
                        <wp:docPr id="9" name="Hình ảnh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7160" t="6695" r="6074" b="-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286272" cy="8155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77" w:type="dxa"/>
                </w:tcPr>
                <w:p w14:paraId="374F689C" w14:textId="77777777" w:rsidR="00F25DC7" w:rsidRPr="00731698" w:rsidRDefault="00F25DC7" w:rsidP="00B46917">
                  <w:pPr>
                    <w:rPr>
                      <w:rFonts w:ascii="Arial" w:hAnsi="Arial" w:cs="Arial"/>
                      <w:noProof/>
                    </w:rPr>
                  </w:pPr>
                </w:p>
              </w:tc>
            </w:tr>
          </w:tbl>
          <w:p w14:paraId="5261B0B9" w14:textId="54FA4C5B" w:rsidR="00704AEF" w:rsidRPr="00731698" w:rsidRDefault="00704AEF" w:rsidP="00B46917">
            <w:pPr>
              <w:rPr>
                <w:rFonts w:ascii="Arial" w:hAnsi="Arial" w:cs="Arial"/>
              </w:rPr>
            </w:pPr>
          </w:p>
        </w:tc>
      </w:tr>
    </w:tbl>
    <w:p w14:paraId="7116B9B8" w14:textId="77777777" w:rsidR="00881EBE" w:rsidRPr="00731698" w:rsidRDefault="00881EBE" w:rsidP="00267D99">
      <w:pPr>
        <w:tabs>
          <w:tab w:val="right" w:pos="3402"/>
        </w:tabs>
        <w:rPr>
          <w:rFonts w:ascii="Arial" w:hAnsi="Arial" w:cs="Arial"/>
          <w:b/>
          <w:bCs/>
          <w:caps/>
        </w:rPr>
      </w:pPr>
    </w:p>
    <w:sectPr w:rsidR="00881EBE" w:rsidRPr="00731698" w:rsidSect="000C45FF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AC353" w14:textId="77777777" w:rsidR="00844DAB" w:rsidRDefault="00844DAB" w:rsidP="000C45FF">
      <w:r>
        <w:separator/>
      </w:r>
    </w:p>
  </w:endnote>
  <w:endnote w:type="continuationSeparator" w:id="0">
    <w:p w14:paraId="7EC7BF27" w14:textId="77777777" w:rsidR="00844DAB" w:rsidRDefault="00844DA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8E39E" w14:textId="77777777" w:rsidR="00844DAB" w:rsidRDefault="00844DAB" w:rsidP="000C45FF">
      <w:r>
        <w:separator/>
      </w:r>
    </w:p>
  </w:footnote>
  <w:footnote w:type="continuationSeparator" w:id="0">
    <w:p w14:paraId="35820C2F" w14:textId="77777777" w:rsidR="00844DAB" w:rsidRDefault="00844DA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58178E" w14:textId="77777777" w:rsidR="000C45FF" w:rsidRDefault="000C45FF">
    <w:pPr>
      <w:pStyle w:val="utrang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AE8326" wp14:editId="68EA323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 descr="decorative el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C10CC"/>
    <w:multiLevelType w:val="multilevel"/>
    <w:tmpl w:val="20F6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9309B3"/>
    <w:multiLevelType w:val="hybridMultilevel"/>
    <w:tmpl w:val="2FAEB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10"/>
    <w:rsid w:val="00016030"/>
    <w:rsid w:val="00025228"/>
    <w:rsid w:val="00025C5A"/>
    <w:rsid w:val="00036450"/>
    <w:rsid w:val="000C45FF"/>
    <w:rsid w:val="000E3FD1"/>
    <w:rsid w:val="00112054"/>
    <w:rsid w:val="00136A59"/>
    <w:rsid w:val="001525E1"/>
    <w:rsid w:val="001529DF"/>
    <w:rsid w:val="00180329"/>
    <w:rsid w:val="00182390"/>
    <w:rsid w:val="0019001F"/>
    <w:rsid w:val="001A543A"/>
    <w:rsid w:val="001A74A5"/>
    <w:rsid w:val="001B02E6"/>
    <w:rsid w:val="001B2ABD"/>
    <w:rsid w:val="001E0391"/>
    <w:rsid w:val="001E1759"/>
    <w:rsid w:val="001F1ECC"/>
    <w:rsid w:val="002400EB"/>
    <w:rsid w:val="00256CF7"/>
    <w:rsid w:val="00267D99"/>
    <w:rsid w:val="00297FD3"/>
    <w:rsid w:val="002C5484"/>
    <w:rsid w:val="0030481B"/>
    <w:rsid w:val="00305659"/>
    <w:rsid w:val="00320465"/>
    <w:rsid w:val="0032185C"/>
    <w:rsid w:val="0037121F"/>
    <w:rsid w:val="003D7A5B"/>
    <w:rsid w:val="003E252B"/>
    <w:rsid w:val="004071FC"/>
    <w:rsid w:val="0041674A"/>
    <w:rsid w:val="00422BBA"/>
    <w:rsid w:val="0044515E"/>
    <w:rsid w:val="00445947"/>
    <w:rsid w:val="004813B3"/>
    <w:rsid w:val="00496591"/>
    <w:rsid w:val="004B7820"/>
    <w:rsid w:val="004C63E4"/>
    <w:rsid w:val="004D3011"/>
    <w:rsid w:val="004E11AD"/>
    <w:rsid w:val="004F4A6A"/>
    <w:rsid w:val="005262AC"/>
    <w:rsid w:val="00531D18"/>
    <w:rsid w:val="00550184"/>
    <w:rsid w:val="005519E4"/>
    <w:rsid w:val="00563B5E"/>
    <w:rsid w:val="00586AE2"/>
    <w:rsid w:val="005E39D5"/>
    <w:rsid w:val="00600670"/>
    <w:rsid w:val="0062123A"/>
    <w:rsid w:val="00646E75"/>
    <w:rsid w:val="006771D0"/>
    <w:rsid w:val="006B341D"/>
    <w:rsid w:val="006E71FA"/>
    <w:rsid w:val="00704AEF"/>
    <w:rsid w:val="007100AB"/>
    <w:rsid w:val="00715FCB"/>
    <w:rsid w:val="00722412"/>
    <w:rsid w:val="00731698"/>
    <w:rsid w:val="00743101"/>
    <w:rsid w:val="00766D0B"/>
    <w:rsid w:val="007809F1"/>
    <w:rsid w:val="00786625"/>
    <w:rsid w:val="007867A0"/>
    <w:rsid w:val="007927F5"/>
    <w:rsid w:val="007D24EE"/>
    <w:rsid w:val="00802CA0"/>
    <w:rsid w:val="00842D70"/>
    <w:rsid w:val="00844DAB"/>
    <w:rsid w:val="00881EBE"/>
    <w:rsid w:val="00883FBE"/>
    <w:rsid w:val="008A200E"/>
    <w:rsid w:val="00930554"/>
    <w:rsid w:val="0093202B"/>
    <w:rsid w:val="00997B10"/>
    <w:rsid w:val="009A3227"/>
    <w:rsid w:val="00A2118D"/>
    <w:rsid w:val="00A30373"/>
    <w:rsid w:val="00A61A5D"/>
    <w:rsid w:val="00AC5100"/>
    <w:rsid w:val="00AD1021"/>
    <w:rsid w:val="00AD76E2"/>
    <w:rsid w:val="00B20152"/>
    <w:rsid w:val="00B40D68"/>
    <w:rsid w:val="00B46917"/>
    <w:rsid w:val="00B70850"/>
    <w:rsid w:val="00C066B6"/>
    <w:rsid w:val="00C069FF"/>
    <w:rsid w:val="00C1347E"/>
    <w:rsid w:val="00C37BA1"/>
    <w:rsid w:val="00C41E53"/>
    <w:rsid w:val="00C4674C"/>
    <w:rsid w:val="00C506CF"/>
    <w:rsid w:val="00C723D7"/>
    <w:rsid w:val="00C72BED"/>
    <w:rsid w:val="00C9578B"/>
    <w:rsid w:val="00CB7C07"/>
    <w:rsid w:val="00CE3006"/>
    <w:rsid w:val="00D2522B"/>
    <w:rsid w:val="00D5459D"/>
    <w:rsid w:val="00D54B6D"/>
    <w:rsid w:val="00DA0A3D"/>
    <w:rsid w:val="00DD172A"/>
    <w:rsid w:val="00DD3DF7"/>
    <w:rsid w:val="00E24E08"/>
    <w:rsid w:val="00E25A26"/>
    <w:rsid w:val="00E4381A"/>
    <w:rsid w:val="00E536B3"/>
    <w:rsid w:val="00E55D74"/>
    <w:rsid w:val="00EA2522"/>
    <w:rsid w:val="00EB6DC5"/>
    <w:rsid w:val="00EE0440"/>
    <w:rsid w:val="00F25DC7"/>
    <w:rsid w:val="00F60274"/>
    <w:rsid w:val="00F64C59"/>
    <w:rsid w:val="00F6780C"/>
    <w:rsid w:val="00F77FB9"/>
    <w:rsid w:val="00FA52DF"/>
    <w:rsid w:val="00FB068F"/>
    <w:rsid w:val="00FF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E9AA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C37BA1"/>
    <w:rPr>
      <w:sz w:val="18"/>
      <w:szCs w:val="22"/>
    </w:rPr>
  </w:style>
  <w:style w:type="paragraph" w:styleId="u1">
    <w:name w:val="heading 1"/>
    <w:basedOn w:val="Binhthng"/>
    <w:next w:val="Binhthng"/>
    <w:link w:val="u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u3">
    <w:name w:val="heading 3"/>
    <w:basedOn w:val="Binhthng"/>
    <w:next w:val="Binhthng"/>
    <w:link w:val="u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u">
    <w:name w:val="Title"/>
    <w:basedOn w:val="Binhthng"/>
    <w:next w:val="Binhthng"/>
    <w:link w:val="Tiu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uChar">
    <w:name w:val="Tiêu đề Char"/>
    <w:basedOn w:val="Phngmcinhcuaoanvn"/>
    <w:link w:val="Tiu"/>
    <w:uiPriority w:val="10"/>
    <w:rsid w:val="001B2ABD"/>
    <w:rPr>
      <w:caps/>
      <w:color w:val="000000" w:themeColor="text1"/>
      <w:sz w:val="96"/>
      <w:szCs w:val="76"/>
    </w:rPr>
  </w:style>
  <w:style w:type="character" w:styleId="Nhnmanh">
    <w:name w:val="Emphasis"/>
    <w:basedOn w:val="Phngmcinhcuaoanvn"/>
    <w:uiPriority w:val="11"/>
    <w:semiHidden/>
    <w:qFormat/>
    <w:rsid w:val="00E25A26"/>
    <w:rPr>
      <w:i/>
      <w:iCs/>
    </w:rPr>
  </w:style>
  <w:style w:type="character" w:customStyle="1" w:styleId="u1Char">
    <w:name w:val="Đầu đề 1 Char"/>
    <w:basedOn w:val="Phngmcinhcuaoanvn"/>
    <w:link w:val="u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Ngaythang">
    <w:name w:val="Date"/>
    <w:basedOn w:val="Binhthng"/>
    <w:next w:val="Binhthng"/>
    <w:link w:val="NgaythangChar"/>
    <w:uiPriority w:val="99"/>
    <w:rsid w:val="00036450"/>
  </w:style>
  <w:style w:type="character" w:customStyle="1" w:styleId="NgaythangChar">
    <w:name w:val="Ngày tháng Char"/>
    <w:basedOn w:val="Phngmcinhcuaoanvn"/>
    <w:link w:val="Ngaythang"/>
    <w:uiPriority w:val="99"/>
    <w:rsid w:val="00036450"/>
    <w:rPr>
      <w:sz w:val="18"/>
      <w:szCs w:val="22"/>
    </w:rPr>
  </w:style>
  <w:style w:type="character" w:styleId="Siuktni">
    <w:name w:val="Hyperlink"/>
    <w:basedOn w:val="Phngmcinhcuaoanvn"/>
    <w:uiPriority w:val="99"/>
    <w:unhideWhenUsed/>
    <w:rsid w:val="00C37BA1"/>
    <w:rPr>
      <w:color w:val="DD8047" w:themeColor="accent2"/>
      <w:u w:val="single"/>
    </w:rPr>
  </w:style>
  <w:style w:type="character" w:styleId="cpChagiiquyt">
    <w:name w:val="Unresolved Mention"/>
    <w:basedOn w:val="Phngmcinhcuaoanvn"/>
    <w:uiPriority w:val="99"/>
    <w:semiHidden/>
    <w:rsid w:val="004813B3"/>
    <w:rPr>
      <w:color w:val="605E5C"/>
      <w:shd w:val="clear" w:color="auto" w:fill="E1DFDD"/>
    </w:rPr>
  </w:style>
  <w:style w:type="paragraph" w:styleId="utrang">
    <w:name w:val="header"/>
    <w:basedOn w:val="Binhthng"/>
    <w:link w:val="utrang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semiHidden/>
    <w:rsid w:val="000C45FF"/>
    <w:rPr>
      <w:sz w:val="22"/>
      <w:szCs w:val="22"/>
    </w:rPr>
  </w:style>
  <w:style w:type="paragraph" w:styleId="Chntrang">
    <w:name w:val="footer"/>
    <w:basedOn w:val="Binhthng"/>
    <w:link w:val="Chntrang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semiHidden/>
    <w:rsid w:val="000C45FF"/>
    <w:rPr>
      <w:sz w:val="22"/>
      <w:szCs w:val="22"/>
    </w:rPr>
  </w:style>
  <w:style w:type="table" w:styleId="LiBang">
    <w:name w:val="Table Grid"/>
    <w:basedOn w:val="BangThngthng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nbanChdanhsn">
    <w:name w:val="Placeholder Text"/>
    <w:basedOn w:val="Phngmcinhcuaoanvn"/>
    <w:uiPriority w:val="99"/>
    <w:semiHidden/>
    <w:rsid w:val="001B2ABD"/>
    <w:rPr>
      <w:color w:val="808080"/>
    </w:rPr>
  </w:style>
  <w:style w:type="paragraph" w:styleId="Tiuphu">
    <w:name w:val="Subtitle"/>
    <w:basedOn w:val="Binhthng"/>
    <w:next w:val="Binhthng"/>
    <w:link w:val="Tiuphu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iuphuChar">
    <w:name w:val="Tiêu đề phụ Char"/>
    <w:basedOn w:val="Phngmcinhcuaoanvn"/>
    <w:link w:val="Tiuphu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u3Char">
    <w:name w:val="Đầu đề 3 Char"/>
    <w:basedOn w:val="Phngmcinhcuaoanvn"/>
    <w:link w:val="u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paragraph" w:styleId="oancuaDanhsach">
    <w:name w:val="List Paragraph"/>
    <w:basedOn w:val="Binhthng"/>
    <w:uiPriority w:val="34"/>
    <w:semiHidden/>
    <w:qFormat/>
    <w:rsid w:val="00A61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3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ung\AppData\Roaming\Microsoft\Templates\Blue%20grey%20resume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2018-10-13T13:40:00Z</dcterms:created>
  <dcterms:modified xsi:type="dcterms:W3CDTF">2019-09-18T10:44:00Z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